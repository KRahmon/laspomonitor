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5927" w14:textId="2E280C8A" w:rsidR="00251661" w:rsidRDefault="00084613" w:rsidP="002258F7">
      <w:pPr>
        <w:pStyle w:val="ContactInfo"/>
        <w:rPr>
          <w:sz w:val="20"/>
        </w:rPr>
      </w:pPr>
      <w:r>
        <w:rPr>
          <w:sz w:val="20"/>
        </w:rPr>
        <w:t>5</w:t>
      </w:r>
      <w:r w:rsidR="00167255">
        <w:rPr>
          <w:sz w:val="20"/>
        </w:rPr>
        <w:t>6</w:t>
      </w:r>
      <w:r w:rsidR="002779A2">
        <w:rPr>
          <w:sz w:val="20"/>
        </w:rPr>
        <w:t>,</w:t>
      </w:r>
      <w:r w:rsidR="001F20A2">
        <w:rPr>
          <w:sz w:val="20"/>
        </w:rPr>
        <w:t xml:space="preserve"> Unity Road,</w:t>
      </w:r>
      <w:r w:rsidR="002779A2">
        <w:rPr>
          <w:sz w:val="20"/>
        </w:rPr>
        <w:t xml:space="preserve"> </w:t>
      </w:r>
      <w:proofErr w:type="spellStart"/>
      <w:r w:rsidR="001F20A2">
        <w:rPr>
          <w:sz w:val="20"/>
        </w:rPr>
        <w:t>Agbede</w:t>
      </w:r>
      <w:proofErr w:type="spellEnd"/>
      <w:r w:rsidR="001F20A2">
        <w:rPr>
          <w:sz w:val="20"/>
        </w:rPr>
        <w:t xml:space="preserve"> </w:t>
      </w:r>
      <w:proofErr w:type="spellStart"/>
      <w:proofErr w:type="gramStart"/>
      <w:r w:rsidR="001F20A2">
        <w:rPr>
          <w:sz w:val="20"/>
        </w:rPr>
        <w:t>Sangosanya</w:t>
      </w:r>
      <w:proofErr w:type="spellEnd"/>
      <w:r w:rsidR="001F20A2">
        <w:rPr>
          <w:sz w:val="20"/>
        </w:rPr>
        <w:t xml:space="preserve"> </w:t>
      </w:r>
      <w:r w:rsidR="002779A2">
        <w:rPr>
          <w:sz w:val="20"/>
        </w:rPr>
        <w:t>,</w:t>
      </w:r>
      <w:proofErr w:type="gramEnd"/>
      <w:r w:rsidR="002779A2">
        <w:rPr>
          <w:sz w:val="20"/>
        </w:rPr>
        <w:t xml:space="preserve"> </w:t>
      </w:r>
      <w:r w:rsidR="001F20A2">
        <w:rPr>
          <w:sz w:val="20"/>
        </w:rPr>
        <w:t>Ikorodu</w:t>
      </w:r>
      <w:r w:rsidR="002779A2">
        <w:rPr>
          <w:sz w:val="20"/>
        </w:rPr>
        <w:t xml:space="preserve">, </w:t>
      </w:r>
      <w:r w:rsidR="001F20A2">
        <w:rPr>
          <w:sz w:val="20"/>
        </w:rPr>
        <w:t>Lagos</w:t>
      </w:r>
      <w:r w:rsidR="002779A2">
        <w:rPr>
          <w:sz w:val="20"/>
        </w:rPr>
        <w:t xml:space="preserve"> state</w:t>
      </w:r>
      <w:r w:rsidR="00251661">
        <w:rPr>
          <w:sz w:val="20"/>
        </w:rPr>
        <w:t xml:space="preserve">. </w:t>
      </w:r>
    </w:p>
    <w:p w14:paraId="4FB01EFC" w14:textId="77777777" w:rsidR="00626D9B" w:rsidRPr="004E1354" w:rsidRDefault="00AF75DA" w:rsidP="002258F7">
      <w:pPr>
        <w:pStyle w:val="ContactInfo"/>
        <w:rPr>
          <w:sz w:val="20"/>
        </w:rPr>
      </w:pPr>
      <w:sdt>
        <w:sdtPr>
          <w:rPr>
            <w:sz w:val="20"/>
          </w:rPr>
          <w:alias w:val="Telephone"/>
          <w:tag w:val="Telephone"/>
          <w:id w:val="599758962"/>
          <w:placeholder>
            <w:docPart w:val="62C218407F384169906DF8B1597C42D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251661">
            <w:rPr>
              <w:sz w:val="20"/>
            </w:rPr>
            <w:t>+(234)</w:t>
          </w:r>
          <w:r w:rsidR="001F20A2">
            <w:rPr>
              <w:sz w:val="20"/>
            </w:rPr>
            <w:t>7033716203</w:t>
          </w:r>
        </w:sdtContent>
      </w:sdt>
    </w:p>
    <w:sdt>
      <w:sdtPr>
        <w:rPr>
          <w:color w:val="7E97AD" w:themeColor="accent1"/>
        </w:rPr>
        <w:alias w:val="Email"/>
        <w:tag w:val=""/>
        <w:id w:val="1889536063"/>
        <w:placeholder>
          <w:docPart w:val="65191A58FB734185A92C3BC64AEC6291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14:paraId="32A18004" w14:textId="77777777" w:rsidR="00626D9B" w:rsidRDefault="00281CB6" w:rsidP="002258F7">
          <w:pPr>
            <w:pStyle w:val="ContactInfo"/>
            <w:rPr>
              <w:rStyle w:val="Emphasis"/>
            </w:rPr>
          </w:pPr>
          <w:r>
            <w:rPr>
              <w:color w:val="7E97AD" w:themeColor="accent1"/>
            </w:rPr>
            <w:t>khaleelrahmon@gmail.com</w:t>
          </w:r>
        </w:p>
      </w:sdtContent>
    </w:sdt>
    <w:p w14:paraId="78B8E474" w14:textId="77777777" w:rsidR="000B711C" w:rsidRPr="000B711C" w:rsidRDefault="000B711C" w:rsidP="002258F7">
      <w:pPr>
        <w:pStyle w:val="ContactInfo"/>
        <w:rPr>
          <w:b/>
          <w:sz w:val="20"/>
        </w:rPr>
      </w:pPr>
      <w:r w:rsidRPr="000B711C">
        <w:rPr>
          <w:b/>
          <w:sz w:val="20"/>
        </w:rPr>
        <w:t>GIT PROFILE: https://github.com/WebMatterz</w:t>
      </w:r>
    </w:p>
    <w:p w14:paraId="68212F86" w14:textId="77777777" w:rsidR="00626D9B" w:rsidRPr="00DE084C" w:rsidRDefault="001F20A2" w:rsidP="002258F7">
      <w:pPr>
        <w:pStyle w:val="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Adedeji </w:t>
      </w:r>
      <w:r w:rsidR="00A9550A">
        <w:rPr>
          <w:b/>
          <w:caps w:val="0"/>
          <w:sz w:val="40"/>
          <w:szCs w:val="40"/>
        </w:rPr>
        <w:t>Khaleel Rahmon</w:t>
      </w:r>
    </w:p>
    <w:tbl>
      <w:tblPr>
        <w:tblStyle w:val="ResumeTable"/>
        <w:tblpPr w:leftFromText="180" w:rightFromText="180" w:vertAnchor="text" w:tblpY="1"/>
        <w:tblOverlap w:val="never"/>
        <w:tblW w:w="4880" w:type="pct"/>
        <w:tblLook w:val="04A0" w:firstRow="1" w:lastRow="0" w:firstColumn="1" w:lastColumn="0" w:noHBand="0" w:noVBand="1"/>
        <w:tblDescription w:val="Resume"/>
      </w:tblPr>
      <w:tblGrid>
        <w:gridCol w:w="2413"/>
        <w:gridCol w:w="287"/>
        <w:gridCol w:w="7577"/>
      </w:tblGrid>
      <w:tr w:rsidR="00FC746C" w14:paraId="5C2285F6" w14:textId="77777777" w:rsidTr="00491791">
        <w:tc>
          <w:tcPr>
            <w:tcW w:w="2413" w:type="dxa"/>
          </w:tcPr>
          <w:p w14:paraId="5C290B68" w14:textId="77777777" w:rsidR="00626D9B" w:rsidRPr="00125C2B" w:rsidRDefault="00B55F60" w:rsidP="002258F7">
            <w:pPr>
              <w:pStyle w:val="Heading1"/>
              <w:rPr>
                <w:b/>
                <w:sz w:val="32"/>
                <w:szCs w:val="32"/>
              </w:rPr>
            </w:pPr>
            <w:r w:rsidRPr="00C742FD">
              <w:rPr>
                <w:b/>
                <w:sz w:val="28"/>
                <w:szCs w:val="28"/>
              </w:rPr>
              <w:t>profile</w:t>
            </w:r>
          </w:p>
        </w:tc>
        <w:tc>
          <w:tcPr>
            <w:tcW w:w="287" w:type="dxa"/>
          </w:tcPr>
          <w:p w14:paraId="2DA78BEB" w14:textId="77777777" w:rsidR="00626D9B" w:rsidRPr="00125C2B" w:rsidRDefault="00626D9B" w:rsidP="002258F7">
            <w:pPr>
              <w:rPr>
                <w:b/>
                <w:sz w:val="32"/>
                <w:szCs w:val="32"/>
              </w:rPr>
            </w:pPr>
          </w:p>
        </w:tc>
        <w:tc>
          <w:tcPr>
            <w:tcW w:w="7578" w:type="dxa"/>
          </w:tcPr>
          <w:p w14:paraId="0FAF88DF" w14:textId="16536280" w:rsidR="00626D9B" w:rsidRDefault="001F20A2" w:rsidP="002258F7">
            <w:pPr>
              <w:pStyle w:val="ResumeText"/>
            </w:pPr>
            <w:r w:rsidRPr="001F20A2">
              <w:rPr>
                <w:sz w:val="22"/>
                <w:szCs w:val="22"/>
              </w:rPr>
              <w:t xml:space="preserve">A recent graduate who seeks to leverage </w:t>
            </w:r>
            <w:r w:rsidR="00064166">
              <w:rPr>
                <w:sz w:val="22"/>
                <w:szCs w:val="22"/>
              </w:rPr>
              <w:t xml:space="preserve">on </w:t>
            </w:r>
            <w:r w:rsidRPr="001F20A2">
              <w:rPr>
                <w:sz w:val="22"/>
                <w:szCs w:val="22"/>
              </w:rPr>
              <w:t>skills and knowledge, gather experience and training towards building a successful and decent career. An adept u</w:t>
            </w:r>
            <w:r w:rsidR="00EA340F">
              <w:rPr>
                <w:sz w:val="22"/>
                <w:szCs w:val="22"/>
              </w:rPr>
              <w:t>ser of PHP</w:t>
            </w:r>
            <w:r w:rsidR="00E71A58">
              <w:rPr>
                <w:sz w:val="22"/>
                <w:szCs w:val="22"/>
              </w:rPr>
              <w:t xml:space="preserve">, </w:t>
            </w:r>
            <w:r w:rsidR="004248FF">
              <w:rPr>
                <w:sz w:val="22"/>
                <w:szCs w:val="22"/>
              </w:rPr>
              <w:t>Laravel, Code Igniter,</w:t>
            </w:r>
            <w:r w:rsidRPr="001F20A2">
              <w:rPr>
                <w:sz w:val="22"/>
                <w:szCs w:val="22"/>
              </w:rPr>
              <w:t xml:space="preserve"> JavaScript</w:t>
            </w:r>
            <w:r w:rsidR="004248FF">
              <w:rPr>
                <w:sz w:val="22"/>
                <w:szCs w:val="22"/>
              </w:rPr>
              <w:t xml:space="preserve">, MySQL, php </w:t>
            </w:r>
            <w:proofErr w:type="spellStart"/>
            <w:proofErr w:type="gramStart"/>
            <w:r w:rsidR="004248FF">
              <w:rPr>
                <w:sz w:val="22"/>
                <w:szCs w:val="22"/>
              </w:rPr>
              <w:t>datagrid</w:t>
            </w:r>
            <w:proofErr w:type="spellEnd"/>
            <w:r w:rsidR="00084613">
              <w:rPr>
                <w:sz w:val="22"/>
                <w:szCs w:val="22"/>
              </w:rPr>
              <w:t xml:space="preserve">,  </w:t>
            </w:r>
            <w:r w:rsidR="00084613">
              <w:rPr>
                <w:sz w:val="22"/>
                <w:szCs w:val="22"/>
              </w:rPr>
              <w:t>HTML</w:t>
            </w:r>
            <w:proofErr w:type="gramEnd"/>
            <w:r w:rsidR="00084613">
              <w:rPr>
                <w:sz w:val="22"/>
                <w:szCs w:val="22"/>
              </w:rPr>
              <w:t xml:space="preserve">, CSS, Bootstrap, </w:t>
            </w:r>
            <w:r w:rsidRPr="001F20A2">
              <w:rPr>
                <w:sz w:val="22"/>
                <w:szCs w:val="22"/>
              </w:rPr>
              <w:t xml:space="preserve"> with great experience in website development and ability to take initiative in doing things diligently, good work ethics, team player skills and influencing the organization I find myself positively.</w:t>
            </w:r>
          </w:p>
        </w:tc>
      </w:tr>
      <w:tr w:rsidR="00FC746C" w14:paraId="545A823D" w14:textId="77777777" w:rsidTr="00491791">
        <w:tc>
          <w:tcPr>
            <w:tcW w:w="2413" w:type="dxa"/>
          </w:tcPr>
          <w:p w14:paraId="337A1BFD" w14:textId="77777777" w:rsidR="00B55F60" w:rsidRPr="00125C2B" w:rsidRDefault="00B55F60" w:rsidP="002258F7">
            <w:pPr>
              <w:pStyle w:val="Heading1"/>
              <w:rPr>
                <w:b/>
                <w:sz w:val="28"/>
                <w:szCs w:val="28"/>
              </w:rPr>
            </w:pPr>
            <w:r w:rsidRPr="00125C2B">
              <w:rPr>
                <w:b/>
                <w:sz w:val="28"/>
                <w:szCs w:val="28"/>
              </w:rPr>
              <w:t>career OBJECTIVE</w:t>
            </w:r>
          </w:p>
        </w:tc>
        <w:tc>
          <w:tcPr>
            <w:tcW w:w="287" w:type="dxa"/>
          </w:tcPr>
          <w:p w14:paraId="6E9088C8" w14:textId="77777777" w:rsidR="00B55F60" w:rsidRPr="00125C2B" w:rsidRDefault="00B55F60" w:rsidP="002258F7">
            <w:pPr>
              <w:rPr>
                <w:b/>
              </w:rPr>
            </w:pPr>
          </w:p>
        </w:tc>
        <w:tc>
          <w:tcPr>
            <w:tcW w:w="7578" w:type="dxa"/>
          </w:tcPr>
          <w:p w14:paraId="39DC529F" w14:textId="77777777" w:rsidR="00125C2B" w:rsidRPr="00125C2B" w:rsidRDefault="001F20A2" w:rsidP="002258F7">
            <w:pPr>
              <w:pStyle w:val="ResumeText"/>
              <w:rPr>
                <w:sz w:val="22"/>
                <w:szCs w:val="22"/>
              </w:rPr>
            </w:pPr>
            <w:r w:rsidRPr="001F20A2">
              <w:rPr>
                <w:sz w:val="22"/>
                <w:szCs w:val="22"/>
              </w:rPr>
              <w:t xml:space="preserve">I seek to work for a fast-growing, performance-driven and innovative company where I would contribute immensely to the growth and advancement of the </w:t>
            </w:r>
            <w:r w:rsidR="00EA340F" w:rsidRPr="001F20A2">
              <w:rPr>
                <w:sz w:val="22"/>
                <w:szCs w:val="22"/>
              </w:rPr>
              <w:t>organization</w:t>
            </w:r>
            <w:r w:rsidRPr="001F20A2">
              <w:rPr>
                <w:sz w:val="22"/>
                <w:szCs w:val="22"/>
              </w:rPr>
              <w:t>.</w:t>
            </w:r>
          </w:p>
        </w:tc>
      </w:tr>
      <w:tr w:rsidR="00FC746C" w14:paraId="7256E349" w14:textId="77777777" w:rsidTr="00491791">
        <w:tc>
          <w:tcPr>
            <w:tcW w:w="2413" w:type="dxa"/>
          </w:tcPr>
          <w:p w14:paraId="2F434E41" w14:textId="77777777" w:rsidR="00125C2B" w:rsidRPr="00125C2B" w:rsidRDefault="00125C2B" w:rsidP="002258F7">
            <w:pPr>
              <w:pStyle w:val="Head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PERSONAL DETAILS</w:t>
            </w:r>
          </w:p>
        </w:tc>
        <w:tc>
          <w:tcPr>
            <w:tcW w:w="287" w:type="dxa"/>
          </w:tcPr>
          <w:p w14:paraId="441DE343" w14:textId="77777777" w:rsidR="00125C2B" w:rsidRPr="00125C2B" w:rsidRDefault="00125C2B" w:rsidP="002258F7">
            <w:pPr>
              <w:rPr>
                <w:b/>
              </w:rPr>
            </w:pPr>
          </w:p>
        </w:tc>
        <w:tc>
          <w:tcPr>
            <w:tcW w:w="7578" w:type="dxa"/>
          </w:tcPr>
          <w:p w14:paraId="49A45E67" w14:textId="77777777" w:rsidR="00A7176D" w:rsidRDefault="00125C2B" w:rsidP="002258F7">
            <w:pPr>
              <w:pStyle w:val="ResumeTex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Sex :</w:t>
            </w:r>
            <w:proofErr w:type="gramEnd"/>
            <w:r>
              <w:rPr>
                <w:sz w:val="22"/>
                <w:szCs w:val="22"/>
              </w:rPr>
              <w:t xml:space="preserve">                       </w:t>
            </w:r>
            <w:r w:rsidR="00433486">
              <w:rPr>
                <w:sz w:val="22"/>
                <w:szCs w:val="22"/>
              </w:rPr>
              <w:t xml:space="preserve"> </w:t>
            </w:r>
            <w:r w:rsidR="001F20A2">
              <w:rPr>
                <w:sz w:val="22"/>
                <w:szCs w:val="22"/>
              </w:rPr>
              <w:t>M</w:t>
            </w:r>
            <w:r w:rsidR="00251661">
              <w:rPr>
                <w:sz w:val="22"/>
                <w:szCs w:val="22"/>
              </w:rPr>
              <w:t>ale</w:t>
            </w:r>
          </w:p>
          <w:p w14:paraId="41C65FD2" w14:textId="77777777" w:rsidR="00A7176D" w:rsidRPr="00125C2B" w:rsidRDefault="00E27ABE" w:rsidP="002258F7">
            <w:pPr>
              <w:pStyle w:val="Resum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Birth:       </w:t>
            </w:r>
            <w:r w:rsidR="001F20A2">
              <w:rPr>
                <w:sz w:val="22"/>
                <w:szCs w:val="22"/>
              </w:rPr>
              <w:t>January 18</w:t>
            </w:r>
            <w:r>
              <w:rPr>
                <w:sz w:val="22"/>
                <w:szCs w:val="22"/>
              </w:rPr>
              <w:t>,  1995</w:t>
            </w:r>
          </w:p>
        </w:tc>
      </w:tr>
      <w:tr w:rsidR="00FC746C" w14:paraId="14E91990" w14:textId="77777777" w:rsidTr="00491791">
        <w:tc>
          <w:tcPr>
            <w:tcW w:w="2413" w:type="dxa"/>
            <w:tcBorders>
              <w:bottom w:val="nil"/>
            </w:tcBorders>
          </w:tcPr>
          <w:p w14:paraId="0A5A6C39" w14:textId="77777777" w:rsidR="00A7176D" w:rsidRDefault="00A7176D" w:rsidP="002258F7">
            <w:pPr>
              <w:pStyle w:val="Head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 and certficate obtained</w:t>
            </w:r>
          </w:p>
        </w:tc>
        <w:tc>
          <w:tcPr>
            <w:tcW w:w="287" w:type="dxa"/>
            <w:tcBorders>
              <w:bottom w:val="nil"/>
            </w:tcBorders>
          </w:tcPr>
          <w:p w14:paraId="49F66E32" w14:textId="77777777" w:rsidR="00A7176D" w:rsidRPr="00125C2B" w:rsidRDefault="00A7176D" w:rsidP="002258F7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578" w:type="dxa"/>
            <w:tcBorders>
              <w:bottom w:val="nil"/>
            </w:tcBorders>
          </w:tcPr>
          <w:p w14:paraId="0DEE4371" w14:textId="77777777" w:rsidR="00A7176D" w:rsidRPr="004E1354" w:rsidRDefault="00E352D0" w:rsidP="002258F7">
            <w:pPr>
              <w:pStyle w:val="ResumeText"/>
              <w:numPr>
                <w:ilvl w:val="0"/>
                <w:numId w:val="17"/>
              </w:numPr>
              <w:ind w:right="1068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(2012</w:t>
            </w:r>
            <w:r w:rsidR="004E1354">
              <w:rPr>
                <w:sz w:val="22"/>
                <w:szCs w:val="22"/>
              </w:rPr>
              <w:t xml:space="preserve"> </w:t>
            </w:r>
            <w:r w:rsidR="00A7176D">
              <w:rPr>
                <w:sz w:val="22"/>
                <w:szCs w:val="22"/>
              </w:rPr>
              <w:t>–</w:t>
            </w:r>
            <w:r w:rsidR="004E13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2018</w:t>
            </w:r>
            <w:r w:rsidR="00A7176D">
              <w:rPr>
                <w:sz w:val="22"/>
                <w:szCs w:val="22"/>
              </w:rPr>
              <w:t>)</w:t>
            </w:r>
            <w:r w:rsidR="004E1354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Ladoke Akintola University of Technology, </w:t>
            </w:r>
            <w:proofErr w:type="spellStart"/>
            <w:r>
              <w:rPr>
                <w:sz w:val="22"/>
                <w:szCs w:val="22"/>
              </w:rPr>
              <w:t>Ogbomoso</w:t>
            </w:r>
            <w:proofErr w:type="spellEnd"/>
            <w:r>
              <w:rPr>
                <w:sz w:val="22"/>
                <w:szCs w:val="22"/>
              </w:rPr>
              <w:t>, Oyo State</w:t>
            </w:r>
          </w:p>
          <w:p w14:paraId="089E0046" w14:textId="77777777" w:rsidR="004E1354" w:rsidRDefault="001F20A2" w:rsidP="002258F7">
            <w:pPr>
              <w:pStyle w:val="ResumeText"/>
              <w:ind w:left="720" w:right="106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Science Laboratory Technology</w:t>
            </w:r>
            <w:r w:rsidR="003F34C9">
              <w:rPr>
                <w:b/>
                <w:sz w:val="22"/>
                <w:szCs w:val="22"/>
              </w:rPr>
              <w:t xml:space="preserve"> (</w:t>
            </w:r>
            <w:proofErr w:type="gramStart"/>
            <w:r w:rsidR="003F34C9">
              <w:rPr>
                <w:b/>
                <w:sz w:val="22"/>
                <w:szCs w:val="22"/>
              </w:rPr>
              <w:t>B.TECH</w:t>
            </w:r>
            <w:proofErr w:type="gramEnd"/>
            <w:r w:rsidR="003F34C9">
              <w:rPr>
                <w:b/>
                <w:sz w:val="22"/>
                <w:szCs w:val="22"/>
              </w:rPr>
              <w:t>)</w:t>
            </w:r>
          </w:p>
          <w:p w14:paraId="307D3614" w14:textId="77777777" w:rsidR="005441D9" w:rsidRPr="0042377F" w:rsidRDefault="001F20A2" w:rsidP="002258F7">
            <w:pPr>
              <w:numPr>
                <w:ilvl w:val="0"/>
                <w:numId w:val="17"/>
              </w:numPr>
              <w:spacing w:before="0" w:line="259" w:lineRule="auto"/>
              <w:rPr>
                <w:sz w:val="24"/>
                <w:szCs w:val="24"/>
                <w:lang w:val="en-GB"/>
              </w:rPr>
            </w:pPr>
            <w:r>
              <w:rPr>
                <w:sz w:val="22"/>
                <w:szCs w:val="22"/>
              </w:rPr>
              <w:t>(2007</w:t>
            </w:r>
            <w:r w:rsidR="00E352D0">
              <w:rPr>
                <w:sz w:val="22"/>
                <w:szCs w:val="22"/>
              </w:rPr>
              <w:t xml:space="preserve"> – 2011)  </w:t>
            </w:r>
            <w:r w:rsidR="00EA340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Fruitful land high School, Ikorodu, Lagos</w:t>
            </w:r>
            <w:r w:rsidR="00E352D0">
              <w:rPr>
                <w:sz w:val="22"/>
                <w:szCs w:val="22"/>
              </w:rPr>
              <w:t xml:space="preserve"> State.</w:t>
            </w:r>
          </w:p>
          <w:p w14:paraId="4E905D07" w14:textId="77777777" w:rsidR="001F20A2" w:rsidRDefault="001F20A2" w:rsidP="002258F7">
            <w:pPr>
              <w:pStyle w:val="ResumeText"/>
              <w:ind w:right="106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</w:t>
            </w:r>
            <w:r w:rsidR="004E1354">
              <w:rPr>
                <w:b/>
                <w:sz w:val="22"/>
                <w:szCs w:val="22"/>
              </w:rPr>
              <w:t xml:space="preserve">Secondary </w:t>
            </w:r>
            <w:r w:rsidR="00E352D0">
              <w:rPr>
                <w:b/>
                <w:sz w:val="22"/>
                <w:szCs w:val="22"/>
              </w:rPr>
              <w:t>School Leaving Certificate (</w:t>
            </w:r>
            <w:r w:rsidR="00E27ABE">
              <w:rPr>
                <w:b/>
                <w:sz w:val="22"/>
                <w:szCs w:val="22"/>
              </w:rPr>
              <w:t>WAEC</w:t>
            </w:r>
            <w:r w:rsidR="00E352D0">
              <w:rPr>
                <w:b/>
                <w:sz w:val="22"/>
                <w:szCs w:val="22"/>
              </w:rPr>
              <w:t>)</w:t>
            </w:r>
          </w:p>
          <w:p w14:paraId="134DC57D" w14:textId="77777777" w:rsidR="005441D9" w:rsidRPr="001F20A2" w:rsidRDefault="001F20A2" w:rsidP="002258F7">
            <w:pPr>
              <w:pStyle w:val="ResumeText"/>
              <w:numPr>
                <w:ilvl w:val="0"/>
                <w:numId w:val="17"/>
              </w:numPr>
              <w:ind w:right="888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(2005</w:t>
            </w:r>
            <w:r w:rsidR="004E1354" w:rsidRPr="0042377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 2007</w:t>
            </w:r>
            <w:r w:rsidR="00E27ABE">
              <w:rPr>
                <w:sz w:val="22"/>
                <w:szCs w:val="22"/>
              </w:rPr>
              <w:t xml:space="preserve">} </w:t>
            </w:r>
            <w:proofErr w:type="spellStart"/>
            <w:r>
              <w:rPr>
                <w:sz w:val="22"/>
                <w:szCs w:val="22"/>
              </w:rPr>
              <w:t>Ansair-ur-deen</w:t>
            </w:r>
            <w:proofErr w:type="spellEnd"/>
            <w:r>
              <w:rPr>
                <w:sz w:val="22"/>
                <w:szCs w:val="22"/>
              </w:rPr>
              <w:t xml:space="preserve"> Grammar</w:t>
            </w:r>
            <w:r w:rsidR="00E352D0">
              <w:rPr>
                <w:sz w:val="24"/>
                <w:szCs w:val="24"/>
                <w:lang w:val="en-GB"/>
              </w:rPr>
              <w:t xml:space="preserve"> School, </w:t>
            </w:r>
            <w:r>
              <w:rPr>
                <w:sz w:val="24"/>
                <w:szCs w:val="24"/>
                <w:lang w:val="en-GB"/>
              </w:rPr>
              <w:t>Surulere</w:t>
            </w:r>
            <w:r w:rsidR="00E27ABE"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sz w:val="24"/>
                <w:szCs w:val="24"/>
                <w:lang w:val="en-GB"/>
              </w:rPr>
              <w:t>Lagos</w:t>
            </w:r>
            <w:r w:rsidR="002C6844">
              <w:rPr>
                <w:sz w:val="24"/>
                <w:szCs w:val="24"/>
                <w:lang w:val="en-GB"/>
              </w:rPr>
              <w:t xml:space="preserve"> State</w:t>
            </w:r>
          </w:p>
          <w:p w14:paraId="299E0E20" w14:textId="77777777" w:rsidR="001F20A2" w:rsidRPr="001F20A2" w:rsidRDefault="001F20A2" w:rsidP="002258F7">
            <w:pPr>
              <w:pStyle w:val="ResumeText"/>
              <w:ind w:right="88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J.S.S 1 – J.S.S. 2</w:t>
            </w:r>
          </w:p>
          <w:p w14:paraId="2F90A091" w14:textId="77777777" w:rsidR="001F20A2" w:rsidRPr="001F20A2" w:rsidRDefault="001F20A2" w:rsidP="002258F7">
            <w:pPr>
              <w:pStyle w:val="ResumeText"/>
              <w:numPr>
                <w:ilvl w:val="0"/>
                <w:numId w:val="17"/>
              </w:numPr>
              <w:ind w:right="8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(1998 - 2005) </w:t>
            </w:r>
            <w:r w:rsidRPr="001F20A2">
              <w:rPr>
                <w:sz w:val="22"/>
                <w:szCs w:val="22"/>
              </w:rPr>
              <w:t>Central Muslim School</w:t>
            </w:r>
            <w:r>
              <w:rPr>
                <w:sz w:val="22"/>
                <w:szCs w:val="22"/>
              </w:rPr>
              <w:t>, Mushin, Lagos State</w:t>
            </w:r>
            <w:r w:rsidRPr="001F20A2">
              <w:rPr>
                <w:sz w:val="22"/>
                <w:szCs w:val="22"/>
              </w:rPr>
              <w:t xml:space="preserve"> </w:t>
            </w:r>
          </w:p>
          <w:p w14:paraId="5A6CA454" w14:textId="77777777" w:rsidR="002258F7" w:rsidRPr="004E1354" w:rsidRDefault="001F20A2" w:rsidP="002258F7">
            <w:pPr>
              <w:pStyle w:val="ResumeText"/>
              <w:ind w:left="720" w:right="88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Primary School Cert</w:t>
            </w:r>
            <w:r w:rsidR="005C2B8A">
              <w:rPr>
                <w:b/>
                <w:sz w:val="22"/>
                <w:szCs w:val="22"/>
              </w:rPr>
              <w:t>ificate</w:t>
            </w:r>
          </w:p>
        </w:tc>
      </w:tr>
      <w:tr w:rsidR="002258F7" w14:paraId="722DC7C5" w14:textId="77777777" w:rsidTr="00491791">
        <w:tc>
          <w:tcPr>
            <w:tcW w:w="2413" w:type="dxa"/>
            <w:tcBorders>
              <w:top w:val="nil"/>
              <w:bottom w:val="nil"/>
              <w:right w:val="nil"/>
            </w:tcBorders>
          </w:tcPr>
          <w:p w14:paraId="4D866421" w14:textId="77777777" w:rsidR="002258F7" w:rsidRPr="00125C2B" w:rsidRDefault="002258F7" w:rsidP="002258F7">
            <w:pPr>
              <w:pStyle w:val="Head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TOOLS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37BC3662" w14:textId="77777777" w:rsidR="002258F7" w:rsidRPr="00125C2B" w:rsidRDefault="002258F7" w:rsidP="002258F7">
            <w:pPr>
              <w:rPr>
                <w:b/>
              </w:rPr>
            </w:pP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4A7F12C3" w14:textId="77777777" w:rsidR="002258F7" w:rsidRDefault="00491791" w:rsidP="00491791">
            <w:pPr>
              <w:pStyle w:val="Resum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="002258F7">
              <w:rPr>
                <w:sz w:val="22"/>
                <w:szCs w:val="22"/>
              </w:rPr>
              <w:t>HTML, CSS, B</w:t>
            </w:r>
            <w:r>
              <w:rPr>
                <w:sz w:val="22"/>
                <w:szCs w:val="22"/>
              </w:rPr>
              <w:t>ootstrap</w:t>
            </w:r>
            <w:r w:rsidR="002258F7">
              <w:rPr>
                <w:sz w:val="22"/>
                <w:szCs w:val="22"/>
              </w:rPr>
              <w:t xml:space="preserve">, JavaScript, PHP, PHP </w:t>
            </w:r>
            <w:proofErr w:type="spellStart"/>
            <w:r w:rsidR="002258F7">
              <w:rPr>
                <w:sz w:val="22"/>
                <w:szCs w:val="22"/>
              </w:rPr>
              <w:t>Datagrid</w:t>
            </w:r>
            <w:proofErr w:type="spellEnd"/>
            <w:r w:rsidR="002258F7">
              <w:rPr>
                <w:sz w:val="22"/>
                <w:szCs w:val="22"/>
              </w:rPr>
              <w:t>,</w:t>
            </w:r>
          </w:p>
          <w:p w14:paraId="07FF8F6C" w14:textId="77777777" w:rsidR="00491791" w:rsidRPr="00125C2B" w:rsidRDefault="00491791" w:rsidP="00491791">
            <w:pPr>
              <w:pStyle w:val="Resum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Laravel,  Node, Code Igniter, MySQL.</w:t>
            </w:r>
          </w:p>
        </w:tc>
      </w:tr>
      <w:tr w:rsidR="00FC746C" w14:paraId="22F894B7" w14:textId="77777777" w:rsidTr="00491791">
        <w:tc>
          <w:tcPr>
            <w:tcW w:w="2413" w:type="dxa"/>
            <w:tcBorders>
              <w:top w:val="nil"/>
            </w:tcBorders>
          </w:tcPr>
          <w:p w14:paraId="6155D0D8" w14:textId="77777777" w:rsidR="004D1BBE" w:rsidRDefault="005441D9" w:rsidP="002258F7">
            <w:pPr>
              <w:pStyle w:val="Heading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INTERNSHIPS/WORK </w:t>
            </w:r>
            <w:r w:rsidR="004D1BBE">
              <w:rPr>
                <w:b/>
                <w:sz w:val="28"/>
                <w:szCs w:val="28"/>
              </w:rPr>
              <w:t xml:space="preserve">experience </w:t>
            </w:r>
          </w:p>
        </w:tc>
        <w:tc>
          <w:tcPr>
            <w:tcW w:w="287" w:type="dxa"/>
            <w:tcBorders>
              <w:top w:val="nil"/>
            </w:tcBorders>
          </w:tcPr>
          <w:p w14:paraId="3439C71C" w14:textId="77777777" w:rsidR="004D1BBE" w:rsidRDefault="002C6844" w:rsidP="002258F7">
            <w:pPr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7578" w:type="dxa"/>
            <w:tcBorders>
              <w:top w:val="nil"/>
            </w:tcBorders>
          </w:tcPr>
          <w:p w14:paraId="27985271" w14:textId="77777777" w:rsidR="004248FF" w:rsidRDefault="004248FF" w:rsidP="002258F7">
            <w:pPr>
              <w:pStyle w:val="ResumeText"/>
              <w:numPr>
                <w:ilvl w:val="0"/>
                <w:numId w:val="17"/>
              </w:numPr>
              <w:ind w:right="10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(March 2019 – February 2020) Lagos Internal Revenue Service</w:t>
            </w:r>
          </w:p>
          <w:p w14:paraId="199F87A7" w14:textId="77777777" w:rsidR="004248FF" w:rsidRPr="005C2B8A" w:rsidRDefault="004248FF" w:rsidP="002258F7">
            <w:pPr>
              <w:pStyle w:val="ResumeText"/>
              <w:ind w:left="720" w:right="106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INTERNSHIP (Software and Hardware Engineer)</w:t>
            </w:r>
          </w:p>
          <w:p w14:paraId="1823D9E7" w14:textId="77777777" w:rsidR="005C2B8A" w:rsidRDefault="005C2B8A" w:rsidP="002258F7">
            <w:pPr>
              <w:pStyle w:val="ResumeText"/>
              <w:numPr>
                <w:ilvl w:val="0"/>
                <w:numId w:val="17"/>
              </w:numPr>
              <w:ind w:right="10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(June 2017 - January</w:t>
            </w:r>
            <w:r w:rsidR="002C6844" w:rsidRPr="003C4D33">
              <w:rPr>
                <w:sz w:val="22"/>
                <w:szCs w:val="22"/>
              </w:rPr>
              <w:t xml:space="preserve"> 2018)</w:t>
            </w:r>
            <w:r w:rsidR="002C684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Lagos state Polytechnic, Ikorodu.</w:t>
            </w:r>
          </w:p>
          <w:p w14:paraId="326B2A4B" w14:textId="77777777" w:rsidR="005C2B8A" w:rsidRDefault="005C2B8A" w:rsidP="002258F7">
            <w:pPr>
              <w:pStyle w:val="ResumeText"/>
              <w:ind w:left="720" w:right="1068"/>
              <w:rPr>
                <w:sz w:val="22"/>
                <w:szCs w:val="22"/>
              </w:rPr>
            </w:pPr>
            <w:r w:rsidRPr="005C2B8A">
              <w:rPr>
                <w:b/>
                <w:sz w:val="22"/>
                <w:szCs w:val="22"/>
              </w:rPr>
              <w:t>INTERNSHIP</w:t>
            </w:r>
          </w:p>
          <w:p w14:paraId="54423BA3" w14:textId="77777777" w:rsidR="005C2B8A" w:rsidRDefault="005C2B8A" w:rsidP="002258F7">
            <w:pPr>
              <w:pStyle w:val="ResumeText"/>
              <w:numPr>
                <w:ilvl w:val="0"/>
                <w:numId w:val="17"/>
              </w:numPr>
              <w:ind w:right="10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(April 2016 – January 2017) Lagos Internal Revenue Service</w:t>
            </w:r>
          </w:p>
          <w:p w14:paraId="0BF6C57E" w14:textId="77777777" w:rsidR="005C2B8A" w:rsidRDefault="005C2B8A" w:rsidP="002258F7">
            <w:pPr>
              <w:pStyle w:val="ResumeText"/>
              <w:ind w:left="720" w:right="1068"/>
              <w:rPr>
                <w:b/>
                <w:sz w:val="22"/>
                <w:szCs w:val="22"/>
              </w:rPr>
            </w:pPr>
            <w:r w:rsidRPr="005C2B8A">
              <w:rPr>
                <w:b/>
                <w:sz w:val="22"/>
                <w:szCs w:val="22"/>
              </w:rPr>
              <w:lastRenderedPageBreak/>
              <w:t>INTERNSHIP</w:t>
            </w:r>
            <w:r w:rsidR="004248FF">
              <w:rPr>
                <w:b/>
                <w:sz w:val="22"/>
                <w:szCs w:val="22"/>
              </w:rPr>
              <w:t xml:space="preserve"> (I.T Support)</w:t>
            </w:r>
          </w:p>
          <w:p w14:paraId="15032E1F" w14:textId="77777777" w:rsidR="004248FF" w:rsidRDefault="004248FF" w:rsidP="002258F7">
            <w:pPr>
              <w:pStyle w:val="ResumeText"/>
              <w:ind w:left="720" w:right="1068"/>
              <w:rPr>
                <w:sz w:val="22"/>
                <w:szCs w:val="22"/>
              </w:rPr>
            </w:pPr>
          </w:p>
          <w:p w14:paraId="360D0958" w14:textId="5493BD7C" w:rsidR="005C2B8A" w:rsidRDefault="008D0C44" w:rsidP="002258F7">
            <w:pPr>
              <w:pStyle w:val="ResumeText"/>
              <w:numPr>
                <w:ilvl w:val="0"/>
                <w:numId w:val="17"/>
              </w:numPr>
              <w:ind w:right="10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(March 201</w:t>
            </w:r>
            <w:r w:rsidR="00084613">
              <w:rPr>
                <w:sz w:val="22"/>
                <w:szCs w:val="22"/>
              </w:rPr>
              <w:t>7</w:t>
            </w:r>
            <w:r w:rsidR="005C2B8A">
              <w:rPr>
                <w:sz w:val="22"/>
                <w:szCs w:val="22"/>
              </w:rPr>
              <w:t xml:space="preserve"> – </w:t>
            </w:r>
            <w:r w:rsidR="00084613">
              <w:rPr>
                <w:sz w:val="22"/>
                <w:szCs w:val="22"/>
              </w:rPr>
              <w:t>June 2021</w:t>
            </w:r>
            <w:r w:rsidR="005C2B8A">
              <w:rPr>
                <w:sz w:val="22"/>
                <w:szCs w:val="22"/>
              </w:rPr>
              <w:t xml:space="preserve">) </w:t>
            </w:r>
            <w:proofErr w:type="spellStart"/>
            <w:r w:rsidR="005C2B8A">
              <w:rPr>
                <w:sz w:val="22"/>
                <w:szCs w:val="22"/>
              </w:rPr>
              <w:t>CinSol</w:t>
            </w:r>
            <w:proofErr w:type="spellEnd"/>
            <w:r w:rsidR="005C2B8A">
              <w:rPr>
                <w:sz w:val="22"/>
                <w:szCs w:val="22"/>
              </w:rPr>
              <w:t xml:space="preserve"> Nigeria, Lagos state.</w:t>
            </w:r>
          </w:p>
          <w:p w14:paraId="2D2C43A5" w14:textId="77777777" w:rsidR="005C2B8A" w:rsidRDefault="005C2B8A" w:rsidP="002258F7">
            <w:pPr>
              <w:pStyle w:val="ResumeText"/>
              <w:ind w:left="720" w:right="1068"/>
              <w:rPr>
                <w:b/>
                <w:sz w:val="22"/>
                <w:szCs w:val="22"/>
              </w:rPr>
            </w:pPr>
            <w:r w:rsidRPr="005C2B8A">
              <w:rPr>
                <w:b/>
                <w:sz w:val="22"/>
                <w:szCs w:val="22"/>
              </w:rPr>
              <w:t>WEB DEVELOPER</w:t>
            </w:r>
          </w:p>
          <w:p w14:paraId="162BE025" w14:textId="77777777" w:rsidR="005C2B8A" w:rsidRDefault="005C2B8A" w:rsidP="002258F7">
            <w:pPr>
              <w:pStyle w:val="ResumeText"/>
              <w:numPr>
                <w:ilvl w:val="0"/>
                <w:numId w:val="17"/>
              </w:numPr>
              <w:ind w:right="10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(November 2012 – January 2017) </w:t>
            </w:r>
            <w:proofErr w:type="spellStart"/>
            <w:r>
              <w:rPr>
                <w:sz w:val="22"/>
                <w:szCs w:val="22"/>
              </w:rPr>
              <w:t>Yomlinks</w:t>
            </w:r>
            <w:proofErr w:type="spellEnd"/>
            <w:r>
              <w:rPr>
                <w:sz w:val="22"/>
                <w:szCs w:val="22"/>
              </w:rPr>
              <w:t xml:space="preserve"> Technologies, Lagos state.</w:t>
            </w:r>
          </w:p>
          <w:p w14:paraId="2C429EB2" w14:textId="77777777" w:rsidR="005C2B8A" w:rsidRPr="005C2B8A" w:rsidRDefault="005C2B8A" w:rsidP="002258F7">
            <w:pPr>
              <w:pStyle w:val="ResumeText"/>
              <w:ind w:left="720" w:right="106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COMPUTER ENGINEER</w:t>
            </w:r>
          </w:p>
          <w:p w14:paraId="12CECF6F" w14:textId="77777777" w:rsidR="00930709" w:rsidRPr="00FC746C" w:rsidRDefault="002C6844" w:rsidP="002258F7">
            <w:pPr>
              <w:pStyle w:val="ResumeText"/>
              <w:ind w:right="106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FC746C" w14:paraId="7636D4CB" w14:textId="77777777" w:rsidTr="00491791">
        <w:tc>
          <w:tcPr>
            <w:tcW w:w="2413" w:type="dxa"/>
          </w:tcPr>
          <w:p w14:paraId="356DFD95" w14:textId="77777777" w:rsidR="00BF3FAB" w:rsidRPr="00372D8B" w:rsidRDefault="00BF3FAB" w:rsidP="002258F7">
            <w:pPr>
              <w:pStyle w:val="Heading1"/>
              <w:rPr>
                <w:b/>
                <w:sz w:val="28"/>
                <w:szCs w:val="28"/>
              </w:rPr>
            </w:pPr>
            <w:r w:rsidRPr="00372D8B">
              <w:rPr>
                <w:b/>
                <w:sz w:val="28"/>
                <w:szCs w:val="28"/>
              </w:rPr>
              <w:lastRenderedPageBreak/>
              <w:t>Skills &amp; Abilities</w:t>
            </w:r>
          </w:p>
        </w:tc>
        <w:tc>
          <w:tcPr>
            <w:tcW w:w="287" w:type="dxa"/>
          </w:tcPr>
          <w:p w14:paraId="57A61372" w14:textId="77777777" w:rsidR="00BF3FAB" w:rsidRDefault="00BF3FAB" w:rsidP="002258F7"/>
        </w:tc>
        <w:tc>
          <w:tcPr>
            <w:tcW w:w="7578" w:type="dxa"/>
          </w:tcPr>
          <w:p w14:paraId="1944DFD9" w14:textId="77777777" w:rsidR="00426A6C" w:rsidRPr="00372D8B" w:rsidRDefault="00426A6C" w:rsidP="002258F7">
            <w:pPr>
              <w:pStyle w:val="ResumeTex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372D8B">
              <w:rPr>
                <w:sz w:val="22"/>
                <w:szCs w:val="22"/>
              </w:rPr>
              <w:t>Strong technical background.</w:t>
            </w:r>
          </w:p>
          <w:p w14:paraId="024C3CBC" w14:textId="77777777" w:rsidR="00426A6C" w:rsidRPr="00372D8B" w:rsidRDefault="00426A6C" w:rsidP="002258F7">
            <w:pPr>
              <w:pStyle w:val="ResumeTex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372D8B">
              <w:rPr>
                <w:sz w:val="22"/>
                <w:szCs w:val="22"/>
              </w:rPr>
              <w:t>Analytical skills and effective time management.</w:t>
            </w:r>
          </w:p>
          <w:p w14:paraId="41C2B4EA" w14:textId="77777777" w:rsidR="00426A6C" w:rsidRPr="00372D8B" w:rsidRDefault="00426A6C" w:rsidP="002258F7">
            <w:pPr>
              <w:pStyle w:val="ResumeTex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372D8B">
              <w:rPr>
                <w:sz w:val="22"/>
                <w:szCs w:val="22"/>
              </w:rPr>
              <w:t>Communication and Excellent team building skills.</w:t>
            </w:r>
          </w:p>
          <w:p w14:paraId="65A34CD3" w14:textId="77777777" w:rsidR="005C2B8A" w:rsidRDefault="00E11B2C" w:rsidP="00491791">
            <w:pPr>
              <w:pStyle w:val="ResumeTex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372D8B">
              <w:rPr>
                <w:sz w:val="22"/>
                <w:szCs w:val="22"/>
              </w:rPr>
              <w:t xml:space="preserve">Ability to work </w:t>
            </w:r>
            <w:r w:rsidR="005C2B8A">
              <w:rPr>
                <w:sz w:val="22"/>
                <w:szCs w:val="22"/>
              </w:rPr>
              <w:t>effectively</w:t>
            </w:r>
            <w:r w:rsidRPr="00372D8B">
              <w:rPr>
                <w:sz w:val="22"/>
                <w:szCs w:val="22"/>
              </w:rPr>
              <w:t xml:space="preserve"> with little or no supervision.</w:t>
            </w:r>
          </w:p>
          <w:p w14:paraId="44C72700" w14:textId="77777777" w:rsidR="005C2B8A" w:rsidRDefault="005C2B8A" w:rsidP="002258F7">
            <w:pPr>
              <w:pStyle w:val="ResumeTex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Resourcefulness</w:t>
            </w:r>
          </w:p>
          <w:p w14:paraId="272FF781" w14:textId="6267BC31" w:rsidR="005C2B8A" w:rsidRPr="0042377F" w:rsidRDefault="005C2B8A" w:rsidP="002258F7">
            <w:pPr>
              <w:pStyle w:val="ResumeText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PAST JOBS; </w:t>
            </w:r>
            <w:r w:rsidRPr="00491791">
              <w:rPr>
                <w:sz w:val="24"/>
                <w:szCs w:val="24"/>
              </w:rPr>
              <w:t xml:space="preserve"> </w:t>
            </w:r>
            <w:hyperlink r:id="rId10" w:history="1">
              <w:r w:rsidR="00084613" w:rsidRPr="00767A8E">
                <w:rPr>
                  <w:rStyle w:val="Hyperlink"/>
                  <w:sz w:val="24"/>
                  <w:szCs w:val="24"/>
                </w:rPr>
                <w:t>www.scrabbleconnect.com</w:t>
              </w:r>
            </w:hyperlink>
            <w:r w:rsidR="00084613">
              <w:rPr>
                <w:sz w:val="24"/>
                <w:szCs w:val="24"/>
              </w:rPr>
              <w:t xml:space="preserve">. </w:t>
            </w:r>
            <w:hyperlink r:id="rId11" w:history="1">
              <w:r w:rsidR="00491791" w:rsidRPr="00491791">
                <w:rPr>
                  <w:rStyle w:val="Hyperlink"/>
                  <w:sz w:val="22"/>
                  <w:szCs w:val="22"/>
                </w:rPr>
                <w:t>www.mgtnigeria.com</w:t>
              </w:r>
            </w:hyperlink>
            <w:r w:rsidR="00491791">
              <w:t xml:space="preserve">, </w:t>
            </w:r>
            <w:hyperlink r:id="rId12" w:history="1">
              <w:r w:rsidR="00E71A58" w:rsidRPr="00702884">
                <w:rPr>
                  <w:rStyle w:val="Hyperlink"/>
                  <w:sz w:val="22"/>
                  <w:szCs w:val="22"/>
                </w:rPr>
                <w:t>www.alpinehol.com</w:t>
              </w:r>
            </w:hyperlink>
            <w:r w:rsidR="00E71A58">
              <w:rPr>
                <w:sz w:val="22"/>
                <w:szCs w:val="22"/>
              </w:rPr>
              <w:t xml:space="preserve"> </w:t>
            </w:r>
            <w:r w:rsidRPr="005C2B8A">
              <w:rPr>
                <w:sz w:val="22"/>
                <w:szCs w:val="22"/>
              </w:rPr>
              <w:t xml:space="preserve">, </w:t>
            </w:r>
            <w:r w:rsidR="00E71A58">
              <w:rPr>
                <w:sz w:val="22"/>
                <w:szCs w:val="22"/>
              </w:rPr>
              <w:t xml:space="preserve"> </w:t>
            </w:r>
            <w:hyperlink r:id="rId13" w:history="1">
              <w:r w:rsidR="00E71A58" w:rsidRPr="00702884">
                <w:rPr>
                  <w:rStyle w:val="Hyperlink"/>
                  <w:sz w:val="22"/>
                  <w:szCs w:val="22"/>
                </w:rPr>
                <w:t>www.skoolright.com</w:t>
              </w:r>
            </w:hyperlink>
            <w:r w:rsidR="00E71A58">
              <w:rPr>
                <w:sz w:val="22"/>
                <w:szCs w:val="22"/>
              </w:rPr>
              <w:t xml:space="preserve">, </w:t>
            </w:r>
            <w:r w:rsidR="00E71A58" w:rsidRPr="005C2B8A">
              <w:rPr>
                <w:sz w:val="22"/>
                <w:szCs w:val="22"/>
              </w:rPr>
              <w:t xml:space="preserve"> </w:t>
            </w:r>
            <w:hyperlink r:id="rId14" w:history="1">
              <w:r w:rsidR="00E71A58" w:rsidRPr="00702884">
                <w:rPr>
                  <w:rStyle w:val="Hyperlink"/>
                  <w:sz w:val="22"/>
                  <w:szCs w:val="22"/>
                </w:rPr>
                <w:t>www.nscrabblefriends.com.ng</w:t>
              </w:r>
            </w:hyperlink>
            <w:r w:rsidR="00E71A58">
              <w:rPr>
                <w:sz w:val="22"/>
                <w:szCs w:val="22"/>
              </w:rPr>
              <w:t xml:space="preserve"> </w:t>
            </w:r>
            <w:r w:rsidRPr="005C2B8A">
              <w:rPr>
                <w:sz w:val="22"/>
                <w:szCs w:val="22"/>
              </w:rPr>
              <w:t xml:space="preserve">,  </w:t>
            </w:r>
            <w:hyperlink r:id="rId15" w:history="1">
              <w:r w:rsidR="00E71A58" w:rsidRPr="00702884">
                <w:rPr>
                  <w:rStyle w:val="Hyperlink"/>
                  <w:sz w:val="22"/>
                  <w:szCs w:val="22"/>
                </w:rPr>
                <w:t>www.renaissancegroup.com.ng</w:t>
              </w:r>
            </w:hyperlink>
            <w:r w:rsidR="00E71A58">
              <w:rPr>
                <w:sz w:val="22"/>
                <w:szCs w:val="22"/>
              </w:rPr>
              <w:t xml:space="preserve"> </w:t>
            </w:r>
            <w:r w:rsidR="003F34C9">
              <w:rPr>
                <w:sz w:val="22"/>
                <w:szCs w:val="22"/>
              </w:rPr>
              <w:t xml:space="preserve">and </w:t>
            </w:r>
            <w:hyperlink r:id="rId16" w:history="1">
              <w:r w:rsidR="00E71A58" w:rsidRPr="00702884">
                <w:rPr>
                  <w:rStyle w:val="Hyperlink"/>
                  <w:sz w:val="22"/>
                  <w:szCs w:val="22"/>
                </w:rPr>
                <w:t>www.webmatterz.tech</w:t>
              </w:r>
            </w:hyperlink>
            <w:r w:rsidR="00E71A58">
              <w:rPr>
                <w:sz w:val="22"/>
                <w:szCs w:val="22"/>
              </w:rPr>
              <w:t xml:space="preserve"> </w:t>
            </w:r>
          </w:p>
        </w:tc>
      </w:tr>
      <w:tr w:rsidR="00FC746C" w14:paraId="60AC3897" w14:textId="77777777" w:rsidTr="00491791">
        <w:tc>
          <w:tcPr>
            <w:tcW w:w="2413" w:type="dxa"/>
          </w:tcPr>
          <w:p w14:paraId="308E7425" w14:textId="77777777" w:rsidR="00BF3FAB" w:rsidRPr="00372D8B" w:rsidRDefault="00E11B2C" w:rsidP="002258F7">
            <w:pPr>
              <w:pStyle w:val="Heading1"/>
              <w:rPr>
                <w:b/>
                <w:sz w:val="28"/>
                <w:szCs w:val="28"/>
              </w:rPr>
            </w:pPr>
            <w:r w:rsidRPr="00372D8B">
              <w:rPr>
                <w:b/>
                <w:sz w:val="28"/>
                <w:szCs w:val="28"/>
              </w:rPr>
              <w:t>INTEREST</w:t>
            </w:r>
          </w:p>
        </w:tc>
        <w:tc>
          <w:tcPr>
            <w:tcW w:w="287" w:type="dxa"/>
          </w:tcPr>
          <w:p w14:paraId="640A87C8" w14:textId="77777777" w:rsidR="00BF3FAB" w:rsidRDefault="00BF3FAB" w:rsidP="002258F7"/>
        </w:tc>
        <w:tc>
          <w:tcPr>
            <w:tcW w:w="7578" w:type="dxa"/>
          </w:tcPr>
          <w:p w14:paraId="0307E36B" w14:textId="77777777" w:rsidR="00BF3FAB" w:rsidRPr="00372D8B" w:rsidRDefault="00E11B2C" w:rsidP="002258F7">
            <w:pPr>
              <w:pStyle w:val="ResumeText"/>
              <w:rPr>
                <w:sz w:val="22"/>
                <w:szCs w:val="22"/>
              </w:rPr>
            </w:pPr>
            <w:r w:rsidRPr="00372D8B">
              <w:rPr>
                <w:sz w:val="22"/>
                <w:szCs w:val="22"/>
              </w:rPr>
              <w:t xml:space="preserve">    </w:t>
            </w:r>
            <w:r w:rsidR="00D60F5F">
              <w:rPr>
                <w:sz w:val="22"/>
                <w:szCs w:val="22"/>
              </w:rPr>
              <w:t xml:space="preserve">            </w:t>
            </w:r>
            <w:r w:rsidR="009114BF">
              <w:rPr>
                <w:sz w:val="22"/>
                <w:szCs w:val="22"/>
              </w:rPr>
              <w:t>Solving Problems</w:t>
            </w:r>
            <w:r w:rsidR="002779A2">
              <w:rPr>
                <w:sz w:val="22"/>
                <w:szCs w:val="22"/>
              </w:rPr>
              <w:t xml:space="preserve">, </w:t>
            </w:r>
            <w:r w:rsidR="009114BF">
              <w:rPr>
                <w:sz w:val="22"/>
                <w:szCs w:val="22"/>
              </w:rPr>
              <w:t>Scrabble</w:t>
            </w:r>
            <w:r w:rsidR="00907E17" w:rsidRPr="00372D8B">
              <w:rPr>
                <w:sz w:val="22"/>
                <w:szCs w:val="22"/>
              </w:rPr>
              <w:t xml:space="preserve">, </w:t>
            </w:r>
            <w:r w:rsidR="009114BF">
              <w:rPr>
                <w:sz w:val="22"/>
                <w:szCs w:val="22"/>
              </w:rPr>
              <w:t>Football</w:t>
            </w:r>
            <w:r w:rsidRPr="00372D8B">
              <w:rPr>
                <w:sz w:val="22"/>
                <w:szCs w:val="22"/>
              </w:rPr>
              <w:t xml:space="preserve">.  </w:t>
            </w:r>
          </w:p>
        </w:tc>
      </w:tr>
      <w:tr w:rsidR="00FC746C" w14:paraId="3A282D08" w14:textId="77777777" w:rsidTr="00491791">
        <w:tc>
          <w:tcPr>
            <w:tcW w:w="2413" w:type="dxa"/>
          </w:tcPr>
          <w:p w14:paraId="4A03E5F4" w14:textId="77777777" w:rsidR="005C3FED" w:rsidRPr="00372D8B" w:rsidRDefault="005C3FED" w:rsidP="002258F7">
            <w:pPr>
              <w:pStyle w:val="Heading1"/>
              <w:rPr>
                <w:b/>
                <w:sz w:val="28"/>
                <w:szCs w:val="28"/>
              </w:rPr>
            </w:pPr>
            <w:r w:rsidRPr="00372D8B">
              <w:rPr>
                <w:b/>
                <w:sz w:val="28"/>
                <w:szCs w:val="28"/>
              </w:rPr>
              <w:t>REFEREE</w:t>
            </w:r>
          </w:p>
        </w:tc>
        <w:tc>
          <w:tcPr>
            <w:tcW w:w="287" w:type="dxa"/>
          </w:tcPr>
          <w:p w14:paraId="12999E1B" w14:textId="77777777" w:rsidR="005C3FED" w:rsidRDefault="005C3FED" w:rsidP="002258F7"/>
        </w:tc>
        <w:tc>
          <w:tcPr>
            <w:tcW w:w="7578" w:type="dxa"/>
          </w:tcPr>
          <w:p w14:paraId="2A532AD5" w14:textId="77777777" w:rsidR="005C3FED" w:rsidRDefault="009114BF" w:rsidP="002258F7">
            <w:pPr>
              <w:pStyle w:val="ResumeText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proofErr w:type="spellStart"/>
            <w:r w:rsidRPr="009114BF">
              <w:rPr>
                <w:sz w:val="22"/>
                <w:szCs w:val="22"/>
              </w:rPr>
              <w:t>Mr</w:t>
            </w:r>
            <w:proofErr w:type="spellEnd"/>
            <w:r w:rsidRPr="009114BF">
              <w:rPr>
                <w:sz w:val="22"/>
                <w:szCs w:val="22"/>
              </w:rPr>
              <w:t xml:space="preserve"> Ismail </w:t>
            </w:r>
            <w:proofErr w:type="gramStart"/>
            <w:r w:rsidRPr="009114BF">
              <w:rPr>
                <w:sz w:val="22"/>
                <w:szCs w:val="22"/>
              </w:rPr>
              <w:t>Umar  Manager</w:t>
            </w:r>
            <w:proofErr w:type="gramEnd"/>
            <w:r w:rsidRPr="009114BF">
              <w:rPr>
                <w:sz w:val="22"/>
                <w:szCs w:val="22"/>
              </w:rPr>
              <w:t>,  CINSOL Nigeria.  ismail@ismailumar.com.ng 08035848681</w:t>
            </w:r>
          </w:p>
          <w:p w14:paraId="1275541A" w14:textId="5AE61C81" w:rsidR="004248FF" w:rsidRPr="004248FF" w:rsidRDefault="004248FF" w:rsidP="002258F7">
            <w:pPr>
              <w:pStyle w:val="ResumeText"/>
              <w:ind w:left="720"/>
              <w:rPr>
                <w:sz w:val="22"/>
                <w:szCs w:val="22"/>
              </w:rPr>
            </w:pPr>
            <w:r w:rsidRPr="009114BF">
              <w:rPr>
                <w:sz w:val="22"/>
                <w:szCs w:val="22"/>
              </w:rPr>
              <w:t xml:space="preserve"> </w:t>
            </w:r>
          </w:p>
        </w:tc>
      </w:tr>
    </w:tbl>
    <w:p w14:paraId="32545F9A" w14:textId="77777777" w:rsidR="003B2A0F" w:rsidRPr="00167255" w:rsidRDefault="003B2A0F" w:rsidP="002258F7">
      <w:pPr>
        <w:tabs>
          <w:tab w:val="left" w:pos="3328"/>
        </w:tabs>
      </w:pPr>
    </w:p>
    <w:sectPr w:rsidR="003B2A0F" w:rsidRPr="00167255" w:rsidSect="000B711C">
      <w:footerReference w:type="default" r:id="rId17"/>
      <w:pgSz w:w="12240" w:h="15840" w:code="1"/>
      <w:pgMar w:top="360" w:right="630" w:bottom="81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F98FF" w14:textId="77777777" w:rsidR="00AF75DA" w:rsidRDefault="00AF75DA">
      <w:pPr>
        <w:spacing w:before="0" w:after="0" w:line="240" w:lineRule="auto"/>
      </w:pPr>
      <w:r>
        <w:separator/>
      </w:r>
    </w:p>
  </w:endnote>
  <w:endnote w:type="continuationSeparator" w:id="0">
    <w:p w14:paraId="2125B333" w14:textId="77777777" w:rsidR="00AF75DA" w:rsidRDefault="00AF75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AE6F" w14:textId="77777777" w:rsidR="00626D9B" w:rsidRDefault="0032781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9179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6B091" w14:textId="77777777" w:rsidR="00AF75DA" w:rsidRDefault="00AF75DA">
      <w:pPr>
        <w:spacing w:before="0" w:after="0" w:line="240" w:lineRule="auto"/>
      </w:pPr>
      <w:r>
        <w:separator/>
      </w:r>
    </w:p>
  </w:footnote>
  <w:footnote w:type="continuationSeparator" w:id="0">
    <w:p w14:paraId="6F119AF6" w14:textId="77777777" w:rsidR="00AF75DA" w:rsidRDefault="00AF75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0294"/>
    <w:multiLevelType w:val="hybridMultilevel"/>
    <w:tmpl w:val="2FDC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0BC7"/>
    <w:multiLevelType w:val="hybridMultilevel"/>
    <w:tmpl w:val="105E5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05221"/>
    <w:multiLevelType w:val="hybridMultilevel"/>
    <w:tmpl w:val="1CC0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055AE"/>
    <w:multiLevelType w:val="hybridMultilevel"/>
    <w:tmpl w:val="01F8B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1E56BD"/>
    <w:multiLevelType w:val="hybridMultilevel"/>
    <w:tmpl w:val="124C519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1FFF20FB"/>
    <w:multiLevelType w:val="hybridMultilevel"/>
    <w:tmpl w:val="C6809868"/>
    <w:lvl w:ilvl="0" w:tplc="B6AC8A1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36D00"/>
    <w:multiLevelType w:val="hybridMultilevel"/>
    <w:tmpl w:val="1A82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24193"/>
    <w:multiLevelType w:val="hybridMultilevel"/>
    <w:tmpl w:val="DD34C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5F09E4"/>
    <w:multiLevelType w:val="hybridMultilevel"/>
    <w:tmpl w:val="35184FDC"/>
    <w:lvl w:ilvl="0" w:tplc="B6AC8A1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1599E"/>
    <w:multiLevelType w:val="hybridMultilevel"/>
    <w:tmpl w:val="AB766058"/>
    <w:lvl w:ilvl="0" w:tplc="B6AC8A1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E11E2"/>
    <w:multiLevelType w:val="hybridMultilevel"/>
    <w:tmpl w:val="9EB04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FE586A"/>
    <w:multiLevelType w:val="hybridMultilevel"/>
    <w:tmpl w:val="6AE69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55713"/>
    <w:multiLevelType w:val="hybridMultilevel"/>
    <w:tmpl w:val="6426692C"/>
    <w:lvl w:ilvl="0" w:tplc="B6AC8A1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F7ACE"/>
    <w:multiLevelType w:val="hybridMultilevel"/>
    <w:tmpl w:val="CAD62E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730DD"/>
    <w:multiLevelType w:val="hybridMultilevel"/>
    <w:tmpl w:val="8B18B784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5" w15:restartNumberingAfterBreak="0">
    <w:nsid w:val="6E266819"/>
    <w:multiLevelType w:val="hybridMultilevel"/>
    <w:tmpl w:val="B862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B470B"/>
    <w:multiLevelType w:val="hybridMultilevel"/>
    <w:tmpl w:val="47D2D240"/>
    <w:lvl w:ilvl="0" w:tplc="B6AC8A1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66CBD"/>
    <w:multiLevelType w:val="hybridMultilevel"/>
    <w:tmpl w:val="0C1A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9"/>
  </w:num>
  <w:num w:numId="5">
    <w:abstractNumId w:val="12"/>
  </w:num>
  <w:num w:numId="6">
    <w:abstractNumId w:val="5"/>
  </w:num>
  <w:num w:numId="7">
    <w:abstractNumId w:val="8"/>
  </w:num>
  <w:num w:numId="8">
    <w:abstractNumId w:val="4"/>
  </w:num>
  <w:num w:numId="9">
    <w:abstractNumId w:val="14"/>
  </w:num>
  <w:num w:numId="10">
    <w:abstractNumId w:val="6"/>
  </w:num>
  <w:num w:numId="11">
    <w:abstractNumId w:val="15"/>
  </w:num>
  <w:num w:numId="12">
    <w:abstractNumId w:val="1"/>
  </w:num>
  <w:num w:numId="13">
    <w:abstractNumId w:val="10"/>
  </w:num>
  <w:num w:numId="14">
    <w:abstractNumId w:val="3"/>
  </w:num>
  <w:num w:numId="15">
    <w:abstractNumId w:val="7"/>
  </w:num>
  <w:num w:numId="16">
    <w:abstractNumId w:val="13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D17"/>
    <w:rsid w:val="00016BB0"/>
    <w:rsid w:val="00064166"/>
    <w:rsid w:val="00084613"/>
    <w:rsid w:val="00086B12"/>
    <w:rsid w:val="000A6AA7"/>
    <w:rsid w:val="000B711C"/>
    <w:rsid w:val="000C5CC2"/>
    <w:rsid w:val="000C5CE9"/>
    <w:rsid w:val="000D28AE"/>
    <w:rsid w:val="000D2BAB"/>
    <w:rsid w:val="00100852"/>
    <w:rsid w:val="00122985"/>
    <w:rsid w:val="001252B0"/>
    <w:rsid w:val="00125C2B"/>
    <w:rsid w:val="00167255"/>
    <w:rsid w:val="001F20A2"/>
    <w:rsid w:val="00216F95"/>
    <w:rsid w:val="0022371A"/>
    <w:rsid w:val="002258F7"/>
    <w:rsid w:val="00251661"/>
    <w:rsid w:val="002779A2"/>
    <w:rsid w:val="00281CB6"/>
    <w:rsid w:val="00286C61"/>
    <w:rsid w:val="002C0747"/>
    <w:rsid w:val="002C5A45"/>
    <w:rsid w:val="002C6844"/>
    <w:rsid w:val="002D182D"/>
    <w:rsid w:val="00307D1B"/>
    <w:rsid w:val="003222AC"/>
    <w:rsid w:val="00327814"/>
    <w:rsid w:val="00333A05"/>
    <w:rsid w:val="003546DC"/>
    <w:rsid w:val="00372D8B"/>
    <w:rsid w:val="00382995"/>
    <w:rsid w:val="00386A62"/>
    <w:rsid w:val="00394185"/>
    <w:rsid w:val="0039714E"/>
    <w:rsid w:val="003A37B2"/>
    <w:rsid w:val="003B2A0F"/>
    <w:rsid w:val="003C4D33"/>
    <w:rsid w:val="003F34C9"/>
    <w:rsid w:val="0042377F"/>
    <w:rsid w:val="004248FF"/>
    <w:rsid w:val="00424D17"/>
    <w:rsid w:val="00426A6C"/>
    <w:rsid w:val="00433486"/>
    <w:rsid w:val="00435D91"/>
    <w:rsid w:val="00470C00"/>
    <w:rsid w:val="00491791"/>
    <w:rsid w:val="004B1CB6"/>
    <w:rsid w:val="004D1BBE"/>
    <w:rsid w:val="004E1354"/>
    <w:rsid w:val="005437D2"/>
    <w:rsid w:val="005441D9"/>
    <w:rsid w:val="0056052F"/>
    <w:rsid w:val="00563096"/>
    <w:rsid w:val="00580183"/>
    <w:rsid w:val="005C2B8A"/>
    <w:rsid w:val="005C3FED"/>
    <w:rsid w:val="005E416B"/>
    <w:rsid w:val="00614194"/>
    <w:rsid w:val="00616F69"/>
    <w:rsid w:val="00626D9B"/>
    <w:rsid w:val="00681750"/>
    <w:rsid w:val="006B2C51"/>
    <w:rsid w:val="006F5FC2"/>
    <w:rsid w:val="00737F98"/>
    <w:rsid w:val="00742C33"/>
    <w:rsid w:val="007A011F"/>
    <w:rsid w:val="007A5BA9"/>
    <w:rsid w:val="007A6A76"/>
    <w:rsid w:val="007B1071"/>
    <w:rsid w:val="007B25AB"/>
    <w:rsid w:val="007D0273"/>
    <w:rsid w:val="007F5DD1"/>
    <w:rsid w:val="00834411"/>
    <w:rsid w:val="00844A65"/>
    <w:rsid w:val="0087088C"/>
    <w:rsid w:val="008A2347"/>
    <w:rsid w:val="008C75F3"/>
    <w:rsid w:val="008D0C44"/>
    <w:rsid w:val="00907E17"/>
    <w:rsid w:val="009114BF"/>
    <w:rsid w:val="00912821"/>
    <w:rsid w:val="009223B8"/>
    <w:rsid w:val="00930709"/>
    <w:rsid w:val="009B0F9F"/>
    <w:rsid w:val="00A154E0"/>
    <w:rsid w:val="00A27754"/>
    <w:rsid w:val="00A55706"/>
    <w:rsid w:val="00A57766"/>
    <w:rsid w:val="00A7176D"/>
    <w:rsid w:val="00A77C9E"/>
    <w:rsid w:val="00A94A90"/>
    <w:rsid w:val="00A9550A"/>
    <w:rsid w:val="00AA60D4"/>
    <w:rsid w:val="00AF75DA"/>
    <w:rsid w:val="00AF7DAE"/>
    <w:rsid w:val="00B504A2"/>
    <w:rsid w:val="00B55F60"/>
    <w:rsid w:val="00BB3A71"/>
    <w:rsid w:val="00BF3FAB"/>
    <w:rsid w:val="00C23D81"/>
    <w:rsid w:val="00C368D6"/>
    <w:rsid w:val="00C742FD"/>
    <w:rsid w:val="00C965B8"/>
    <w:rsid w:val="00CC3EF7"/>
    <w:rsid w:val="00CD0D59"/>
    <w:rsid w:val="00D303AB"/>
    <w:rsid w:val="00D352BD"/>
    <w:rsid w:val="00D443F6"/>
    <w:rsid w:val="00D47FF3"/>
    <w:rsid w:val="00D60F5F"/>
    <w:rsid w:val="00D62893"/>
    <w:rsid w:val="00DA366C"/>
    <w:rsid w:val="00DE084C"/>
    <w:rsid w:val="00DF4F35"/>
    <w:rsid w:val="00DF6CCF"/>
    <w:rsid w:val="00E11B2C"/>
    <w:rsid w:val="00E23DE0"/>
    <w:rsid w:val="00E27ABE"/>
    <w:rsid w:val="00E352D0"/>
    <w:rsid w:val="00E71A58"/>
    <w:rsid w:val="00E804BC"/>
    <w:rsid w:val="00E83E95"/>
    <w:rsid w:val="00E95408"/>
    <w:rsid w:val="00EA340F"/>
    <w:rsid w:val="00ED79E5"/>
    <w:rsid w:val="00EF7A0E"/>
    <w:rsid w:val="00F57B63"/>
    <w:rsid w:val="00FC746C"/>
    <w:rsid w:val="00FD7D11"/>
    <w:rsid w:val="00FE679E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63FE0"/>
  <w15:docId w15:val="{04ED5896-6EC6-48F4-A8F7-B6BFE090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CC3E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F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60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14BF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koolright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alpineho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webmatterz.tec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gtnigeria.com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renaissancegroup.com.ng" TargetMode="External"/><Relationship Id="rId10" Type="http://schemas.openxmlformats.org/officeDocument/2006/relationships/hyperlink" Target="http://www.scrabbleconnect.com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scrabblefriends.com.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218407F384169906DF8B1597C4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72378-2BCF-4C5F-ADAE-3357625F2672}"/>
      </w:docPartPr>
      <w:docPartBody>
        <w:p w:rsidR="00B06210" w:rsidRDefault="00242633">
          <w:pPr>
            <w:pStyle w:val="62C218407F384169906DF8B1597C42DA"/>
          </w:pPr>
          <w:r>
            <w:t>[Telephone]</w:t>
          </w:r>
        </w:p>
      </w:docPartBody>
    </w:docPart>
    <w:docPart>
      <w:docPartPr>
        <w:name w:val="65191A58FB734185A92C3BC64AEC6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CA47A-BFDB-4C4A-8D8C-D52D36DCADCE}"/>
      </w:docPartPr>
      <w:docPartBody>
        <w:p w:rsidR="00B06210" w:rsidRDefault="00242633">
          <w:pPr>
            <w:pStyle w:val="65191A58FB734185A92C3BC64AEC6291"/>
          </w:pPr>
          <w:r>
            <w:rPr>
              <w:rStyle w:val="Emphasis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633"/>
    <w:rsid w:val="000B4B98"/>
    <w:rsid w:val="000B72C5"/>
    <w:rsid w:val="001336AF"/>
    <w:rsid w:val="00160106"/>
    <w:rsid w:val="00174805"/>
    <w:rsid w:val="001771A6"/>
    <w:rsid w:val="001B5E85"/>
    <w:rsid w:val="001D16A0"/>
    <w:rsid w:val="00242633"/>
    <w:rsid w:val="002C42A1"/>
    <w:rsid w:val="002F5A67"/>
    <w:rsid w:val="0032564C"/>
    <w:rsid w:val="00347E16"/>
    <w:rsid w:val="00374055"/>
    <w:rsid w:val="004225EC"/>
    <w:rsid w:val="00576151"/>
    <w:rsid w:val="0062407F"/>
    <w:rsid w:val="00731F4F"/>
    <w:rsid w:val="007938A3"/>
    <w:rsid w:val="008A590C"/>
    <w:rsid w:val="008C4100"/>
    <w:rsid w:val="008C49FD"/>
    <w:rsid w:val="009D66F6"/>
    <w:rsid w:val="00AD487E"/>
    <w:rsid w:val="00B06210"/>
    <w:rsid w:val="00B479B3"/>
    <w:rsid w:val="00B90C4B"/>
    <w:rsid w:val="00BA66E3"/>
    <w:rsid w:val="00BB20ED"/>
    <w:rsid w:val="00C06DB6"/>
    <w:rsid w:val="00CC6FCA"/>
    <w:rsid w:val="00CF0938"/>
    <w:rsid w:val="00D46231"/>
    <w:rsid w:val="00DB77EB"/>
    <w:rsid w:val="00E838BD"/>
    <w:rsid w:val="00EB56FF"/>
    <w:rsid w:val="00F8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218407F384169906DF8B1597C42DA">
    <w:name w:val="62C218407F384169906DF8B1597C42DA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65191A58FB734185A92C3BC64AEC6291">
    <w:name w:val="65191A58FB734185A92C3BC64AEC6291"/>
  </w:style>
  <w:style w:type="character" w:styleId="PlaceholderText">
    <w:name w:val="Placeholder Text"/>
    <w:basedOn w:val="DefaultParagraphFont"/>
    <w:uiPriority w:val="99"/>
    <w:semiHidden/>
    <w:rsid w:val="00EB56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5, Ojubayo Tijani Street Ojokoro Eyita Estate, Ikorodu,Lagos State.</CompanyAddress>
  <CompanyPhone>+(234)7033716203</CompanyPhone>
  <CompanyFax/>
  <CompanyEmail>khaleelrahmon@gmail.com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220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Oladayo Ashiru CV</vt:lpstr>
    </vt:vector>
  </TitlesOfParts>
  <Company>Hewlett-Packard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Oladayo Ashiru CV</dc:title>
  <dc:creator>kuku rilwa</dc:creator>
  <cp:lastModifiedBy>kolade</cp:lastModifiedBy>
  <cp:revision>24</cp:revision>
  <dcterms:created xsi:type="dcterms:W3CDTF">2019-02-17T23:27:00Z</dcterms:created>
  <dcterms:modified xsi:type="dcterms:W3CDTF">2021-08-19T18:24:00Z</dcterms:modified>
  <cp:category>Curriculum Vitae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